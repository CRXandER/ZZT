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7.6 英文词典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466590"/>
            <wp:effectExtent l="0" t="0" r="3810" b="10160"/>
            <wp:docPr id="1" name="图片 1" descr="OD%MY(U9(JR4C3Q9IQ1T7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D%MY(U9(JR4C3Q9IQ1T72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2，处理score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04490" cy="3533140"/>
            <wp:effectExtent l="0" t="0" r="10160" b="10160"/>
            <wp:docPr id="2" name="图片 2" descr="ZYUHQC{GA1ZFEI9AR}58G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YUHQC{GA1ZFEI9AR}58GG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209290" cy="1533525"/>
            <wp:effectExtent l="0" t="0" r="10160" b="9525"/>
            <wp:docPr id="3" name="图片 3" descr="RM~ZORIZUY1TVBTKCH`1`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M~ZORIZUY1TVBTKCH`1`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9890" cy="3285490"/>
            <wp:effectExtent l="0" t="0" r="10160" b="10160"/>
            <wp:docPr id="4" name="图片 4" descr="WVVCH69I}K}W]DBN{Z4]L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VVCH69I}K}W]DBN{Z4]LU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45203"/>
    <w:rsid w:val="1B4452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2018-05-20T08:07:00Z</dcterms:created>
  <dc:creator>淡忘❉</dc:creator>
  <cp:lastModifiedBy>淡忘❉</cp:lastModifiedBy>
  <dcterms:modified xsi:type="dcterms:W3CDTF">2018-05-20T08:10:01Z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